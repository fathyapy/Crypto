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75B8033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72B3" w14:textId="77777777" w:rsidR="001E5A68" w:rsidRDefault="001E5A68" w:rsidP="001E5A68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ISYS6123003</w:t>
            </w:r>
          </w:p>
          <w:p w14:paraId="36656A16" w14:textId="737675AF" w:rsidR="00235C36" w:rsidRPr="00876A58" w:rsidRDefault="00B63B6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63B61">
              <w:rPr>
                <w:rFonts w:ascii="Arial Narrow" w:hAnsi="Arial Narrow" w:cs="Tahoma"/>
                <w:sz w:val="36"/>
              </w:rPr>
              <w:t>Introduction to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9D93DD0" w:rsidR="00F80742" w:rsidRPr="00DF718C" w:rsidRDefault="00B63B61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63B61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3441B73" w:rsidR="000732DF" w:rsidRPr="0036420F" w:rsidRDefault="00976D9E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76D9E">
              <w:rPr>
                <w:rFonts w:ascii="Arial" w:hAnsi="Arial" w:cs="Arial"/>
                <w:b/>
                <w:sz w:val="20"/>
              </w:rPr>
              <w:t>O223-ISYS6123-LC03202-01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054733A" w:rsidR="00535DA7" w:rsidRPr="0070411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704110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704110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C88837C" w14:textId="0002161C" w:rsidR="005D347A" w:rsidRDefault="005D347A" w:rsidP="00704110">
      <w:pPr>
        <w:rPr>
          <w:lang w:val="id-ID"/>
        </w:rPr>
      </w:pPr>
    </w:p>
    <w:p w14:paraId="3DCA79EA" w14:textId="77777777" w:rsidR="005D347A" w:rsidRDefault="005D347A" w:rsidP="005D347A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1BB3C9AC" w14:textId="77777777" w:rsidR="005D347A" w:rsidRDefault="005D347A" w:rsidP="005D347A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5B4C7FC8" w14:textId="77777777" w:rsidR="005D347A" w:rsidRDefault="005D347A" w:rsidP="005D347A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>
        <w:rPr>
          <w:lang w:val="id-ID" w:eastAsia="x-none"/>
        </w:rPr>
        <w:t xml:space="preserve">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>
        <w:t xml:space="preserve"> </w:t>
      </w:r>
      <w:r>
        <w:rPr>
          <w:lang w:val="id-ID" w:eastAsia="x-none"/>
        </w:rPr>
        <w:t>lainnya</w:t>
      </w:r>
    </w:p>
    <w:p w14:paraId="20CF139E" w14:textId="77777777" w:rsidR="005D347A" w:rsidRDefault="005D347A" w:rsidP="005D347A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33066D2" w14:textId="77777777" w:rsidR="005D347A" w:rsidRDefault="005D347A" w:rsidP="005D347A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</w:p>
    <w:p w14:paraId="32E558A3" w14:textId="77777777" w:rsidR="005D347A" w:rsidRDefault="005D347A" w:rsidP="005D347A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another student</w:t>
      </w:r>
    </w:p>
    <w:p w14:paraId="23863098" w14:textId="77777777" w:rsidR="005D347A" w:rsidRDefault="005D347A" w:rsidP="005D347A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 xml:space="preserve">embuka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(recording kelas, VBL, Youtube, dsb)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6E0306B7" w14:textId="77777777" w:rsidR="005D347A" w:rsidRDefault="005D347A" w:rsidP="005D347A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05258FF9" w14:textId="77777777" w:rsidR="005D347A" w:rsidRDefault="005D347A" w:rsidP="005D347A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>embuka dan menyalin jawaban dari internet (google, stackoverflow, dsb)</w:t>
      </w:r>
    </w:p>
    <w:p w14:paraId="0D10EFBE" w14:textId="77777777" w:rsidR="005D347A" w:rsidRDefault="005D347A" w:rsidP="005D347A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5DCA0CE9" w14:textId="77777777" w:rsidR="005D347A" w:rsidRDefault="005D347A" w:rsidP="005D347A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soal,</w:t>
      </w:r>
    </w:p>
    <w:p w14:paraId="2B5E2C06" w14:textId="77777777" w:rsidR="005D347A" w:rsidRDefault="005D347A" w:rsidP="005D347A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6CBB2CD" w14:textId="77777777" w:rsidR="005D347A" w:rsidRDefault="005D347A" w:rsidP="005D347A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F974D65" w14:textId="77777777" w:rsidR="005D347A" w:rsidRDefault="005D347A" w:rsidP="005D347A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A80FD3F" w14:textId="77777777" w:rsidR="005D347A" w:rsidRDefault="005D347A" w:rsidP="005D347A">
      <w:pPr>
        <w:numPr>
          <w:ilvl w:val="2"/>
          <w:numId w:val="14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18046C2" w14:textId="77777777" w:rsidR="005D347A" w:rsidRDefault="005D347A" w:rsidP="005D347A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1275765" w14:textId="77777777" w:rsidR="005D347A" w:rsidRDefault="005D347A" w:rsidP="005D347A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D508C25" w14:textId="77777777" w:rsidR="005D347A" w:rsidRDefault="005D347A" w:rsidP="005D347A">
      <w:pPr>
        <w:numPr>
          <w:ilvl w:val="0"/>
          <w:numId w:val="13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361D21BD" w14:textId="77777777" w:rsidR="005D347A" w:rsidRDefault="005D347A" w:rsidP="005D347A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6A40F47" w14:textId="77777777" w:rsidR="005D347A" w:rsidRDefault="005D347A" w:rsidP="005D347A">
      <w:pPr>
        <w:spacing w:line="360" w:lineRule="auto"/>
        <w:ind w:left="360" w:hanging="360"/>
      </w:pPr>
    </w:p>
    <w:p w14:paraId="2EEAD270" w14:textId="77777777" w:rsidR="005D347A" w:rsidRDefault="005D347A" w:rsidP="005D347A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0197DCA5" w14:textId="77777777" w:rsidR="005D347A" w:rsidRDefault="005D347A" w:rsidP="005D347A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39F86422" w14:textId="77777777" w:rsidR="005D347A" w:rsidRDefault="005D347A" w:rsidP="005D347A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9263D0E" w14:textId="77777777" w:rsidR="005D347A" w:rsidRDefault="005D347A" w:rsidP="005D347A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1B00F2B8" w14:textId="77777777" w:rsidR="005D347A" w:rsidRDefault="005D347A" w:rsidP="005D347A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0E6C2BE7" w14:textId="77777777" w:rsidR="005D347A" w:rsidRDefault="005D347A" w:rsidP="005D347A">
      <w:pPr>
        <w:spacing w:line="360" w:lineRule="auto"/>
        <w:ind w:left="360"/>
        <w:jc w:val="both"/>
        <w:rPr>
          <w:lang w:val="id-ID"/>
        </w:rPr>
      </w:pPr>
    </w:p>
    <w:p w14:paraId="66DCF317" w14:textId="77777777" w:rsidR="005D347A" w:rsidRDefault="005D347A" w:rsidP="005D347A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45669FB5" w14:textId="77777777" w:rsidR="005D347A" w:rsidRDefault="005D347A" w:rsidP="005D347A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D347A" w14:paraId="45007CAA" w14:textId="77777777" w:rsidTr="005D347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09C13E" w14:textId="77777777" w:rsidR="005D347A" w:rsidRDefault="005D34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4A471CDF" w14:textId="77777777" w:rsidR="005D347A" w:rsidRDefault="005D347A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2B7D71" w14:textId="77777777" w:rsidR="005D347A" w:rsidRDefault="005D34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10781725" w14:textId="77777777" w:rsidR="005D347A" w:rsidRDefault="005D347A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1C97AB" w14:textId="77777777" w:rsidR="005D347A" w:rsidRDefault="005D34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65F361EC" w14:textId="77777777" w:rsidR="005D347A" w:rsidRDefault="005D347A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D347A" w14:paraId="14557B90" w14:textId="77777777" w:rsidTr="005D347A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B6F1B" w14:textId="0A3D4444" w:rsidR="005D347A" w:rsidRDefault="005D347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bCs/>
              </w:rPr>
              <w:t>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2477C" w14:textId="5C6DAD25" w:rsidR="005D347A" w:rsidRDefault="005D347A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>
              <w:rPr>
                <w:bCs/>
              </w:rPr>
              <w:t>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D305E" w14:textId="4BCD887B" w:rsidR="005D347A" w:rsidRDefault="005D347A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bCs/>
              </w:rPr>
              <w:t>%</w:t>
            </w:r>
          </w:p>
        </w:tc>
      </w:tr>
    </w:tbl>
    <w:p w14:paraId="2E720EFE" w14:textId="77777777" w:rsidR="005D347A" w:rsidRDefault="005D347A" w:rsidP="005D347A">
      <w:pPr>
        <w:spacing w:line="360" w:lineRule="auto"/>
        <w:ind w:left="360"/>
        <w:jc w:val="both"/>
        <w:rPr>
          <w:lang w:val="id-ID"/>
        </w:rPr>
      </w:pPr>
    </w:p>
    <w:p w14:paraId="68B5EB48" w14:textId="77777777" w:rsidR="005D347A" w:rsidRDefault="005D347A" w:rsidP="005D347A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6100E29" w14:textId="77777777" w:rsidR="005D347A" w:rsidRDefault="005D347A" w:rsidP="005D347A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D347A" w14:paraId="6E6C30CA" w14:textId="77777777" w:rsidTr="005D347A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FC0F0A" w14:textId="77777777" w:rsidR="005D347A" w:rsidRDefault="005D347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70D9CBCB" w14:textId="77777777" w:rsidR="005D347A" w:rsidRDefault="005D347A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D347A" w14:paraId="0449B63F" w14:textId="77777777" w:rsidTr="005D347A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B3F0" w14:textId="77777777" w:rsidR="005D347A" w:rsidRDefault="005D347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SQL Server Management Studio 18.5.1</w:t>
            </w:r>
          </w:p>
          <w:p w14:paraId="483BD015" w14:textId="77777777" w:rsidR="005D347A" w:rsidRDefault="005D347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SQL Server Developer 2019</w:t>
            </w:r>
          </w:p>
          <w:p w14:paraId="39AAA3ED" w14:textId="77777777" w:rsidR="005D347A" w:rsidRDefault="005D347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Microsoft Office 365</w:t>
            </w:r>
          </w:p>
          <w:p w14:paraId="625F7CF5" w14:textId="77777777" w:rsidR="005D347A" w:rsidRDefault="005D347A">
            <w:pPr>
              <w:rPr>
                <w:bCs/>
                <w:highlight w:val="yellow"/>
              </w:rPr>
            </w:pPr>
            <w:r>
              <w:rPr>
                <w:color w:val="000000"/>
                <w:lang w:val="id-ID"/>
              </w:rPr>
              <w:t>Visual Paradigm Community Edition 16.1</w:t>
            </w:r>
          </w:p>
        </w:tc>
      </w:tr>
    </w:tbl>
    <w:p w14:paraId="1AE1504D" w14:textId="77777777" w:rsidR="005D347A" w:rsidRDefault="005D347A" w:rsidP="005D347A">
      <w:pPr>
        <w:pStyle w:val="Heading2"/>
        <w:numPr>
          <w:ilvl w:val="0"/>
          <w:numId w:val="13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50D26367" w14:textId="77777777" w:rsidR="005D347A" w:rsidRDefault="005D347A" w:rsidP="005D347A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D347A" w14:paraId="6E8ACF2D" w14:textId="77777777" w:rsidTr="005D347A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3C408F" w14:textId="77777777" w:rsidR="005D347A" w:rsidRDefault="005D34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4C857521" w14:textId="77777777" w:rsidR="005D347A" w:rsidRDefault="005D347A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B6242" w14:textId="77777777" w:rsidR="005D347A" w:rsidRDefault="005D347A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7F254DB2" w14:textId="77777777" w:rsidR="005D347A" w:rsidRDefault="005D347A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2B00E" w14:textId="77777777" w:rsidR="005D347A" w:rsidRDefault="005D34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2EC8F5CF" w14:textId="77777777" w:rsidR="005D347A" w:rsidRDefault="005D347A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D347A" w14:paraId="51025CBA" w14:textId="77777777" w:rsidTr="005D347A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EE67" w14:textId="77777777" w:rsidR="005D347A" w:rsidRDefault="005D347A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8C567" w14:textId="77777777" w:rsidR="005D347A" w:rsidRDefault="005D347A">
            <w:pPr>
              <w:rPr>
                <w:bCs/>
              </w:rPr>
            </w:pPr>
            <w:r>
              <w:rPr>
                <w:bCs/>
              </w:rPr>
              <w:t>SQL, VPP, Image Files (JPG / PNG)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9CE0B" w14:textId="77777777" w:rsidR="005D347A" w:rsidRDefault="005D347A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</w:tr>
    </w:tbl>
    <w:p w14:paraId="62AC3884" w14:textId="77777777" w:rsidR="005D347A" w:rsidRDefault="005D347A" w:rsidP="005D347A">
      <w:pPr>
        <w:rPr>
          <w:lang w:val="id-ID"/>
        </w:rPr>
      </w:pPr>
    </w:p>
    <w:p w14:paraId="0400FDD8" w14:textId="77777777" w:rsidR="005D347A" w:rsidRDefault="005D347A" w:rsidP="005D347A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1CC4B78" w14:textId="23D39C15" w:rsidR="005B66A9" w:rsidRPr="005D347A" w:rsidRDefault="005D347A" w:rsidP="005D347A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67C0C94B" w14:textId="77777777" w:rsidR="00976D9E" w:rsidRPr="00876A58" w:rsidRDefault="00976D9E" w:rsidP="00976D9E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C0715D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Tabel Relasional</w:t>
      </w:r>
    </w:p>
    <w:p w14:paraId="69F7315D" w14:textId="77777777" w:rsidR="00976D9E" w:rsidRDefault="00976D9E" w:rsidP="00976D9E">
      <w:pPr>
        <w:rPr>
          <w:i/>
          <w:sz w:val="16"/>
          <w:lang w:val="id-ID"/>
        </w:rPr>
      </w:pPr>
      <w:r w:rsidRPr="002F44E7">
        <w:rPr>
          <w:i/>
          <w:sz w:val="16"/>
          <w:lang w:val="id-ID"/>
        </w:rPr>
        <w:t>Relational Table</w:t>
      </w:r>
    </w:p>
    <w:p w14:paraId="30863C04" w14:textId="77777777" w:rsidR="00976D9E" w:rsidRDefault="00976D9E" w:rsidP="00976D9E">
      <w:pPr>
        <w:tabs>
          <w:tab w:val="center" w:pos="5112"/>
          <w:tab w:val="left" w:pos="7187"/>
        </w:tabs>
        <w:spacing w:line="360" w:lineRule="auto"/>
        <w:jc w:val="center"/>
        <w:rPr>
          <w:b/>
        </w:rPr>
      </w:pPr>
    </w:p>
    <w:p w14:paraId="5E489955" w14:textId="77777777" w:rsidR="00976D9E" w:rsidRDefault="00976D9E" w:rsidP="00976D9E">
      <w:pPr>
        <w:tabs>
          <w:tab w:val="center" w:pos="5112"/>
          <w:tab w:val="left" w:pos="7187"/>
        </w:tabs>
        <w:spacing w:line="360" w:lineRule="auto"/>
        <w:jc w:val="center"/>
        <w:rPr>
          <w:b/>
        </w:rPr>
      </w:pPr>
      <w:proofErr w:type="spellStart"/>
      <w:r>
        <w:rPr>
          <w:b/>
        </w:rPr>
        <w:t>BlueJack</w:t>
      </w:r>
      <w:proofErr w:type="spellEnd"/>
      <w:r>
        <w:rPr>
          <w:b/>
        </w:rPr>
        <w:t xml:space="preserve"> Coin Market</w:t>
      </w:r>
    </w:p>
    <w:p w14:paraId="4D0A8F7B" w14:textId="51B31565" w:rsidR="00976D9E" w:rsidRDefault="00976D9E" w:rsidP="00976D9E">
      <w:pPr>
        <w:tabs>
          <w:tab w:val="center" w:pos="5112"/>
          <w:tab w:val="left" w:pos="7187"/>
        </w:tabs>
        <w:spacing w:line="360" w:lineRule="auto"/>
        <w:jc w:val="center"/>
        <w:rPr>
          <w:b/>
        </w:rPr>
      </w:pPr>
      <w:r>
        <w:rPr>
          <w:b/>
        </w:rPr>
        <w:tab/>
      </w:r>
      <w:r w:rsidRPr="00D57DEA">
        <w:rPr>
          <w:b/>
          <w:noProof/>
        </w:rPr>
        <w:drawing>
          <wp:inline distT="0" distB="0" distL="0" distR="0" wp14:anchorId="743F154A" wp14:editId="3320A9B3">
            <wp:extent cx="6492240" cy="426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5334" w14:textId="77777777" w:rsidR="00976D9E" w:rsidRDefault="00976D9E" w:rsidP="00976D9E">
      <w:pPr>
        <w:tabs>
          <w:tab w:val="center" w:pos="5112"/>
          <w:tab w:val="left" w:pos="7187"/>
        </w:tabs>
        <w:rPr>
          <w:b/>
        </w:rPr>
      </w:pPr>
    </w:p>
    <w:p w14:paraId="1797AC7D" w14:textId="77777777" w:rsidR="00976D9E" w:rsidRDefault="00976D9E" w:rsidP="00976D9E">
      <w:pPr>
        <w:tabs>
          <w:tab w:val="center" w:pos="5112"/>
          <w:tab w:val="left" w:pos="7187"/>
        </w:tabs>
        <w:rPr>
          <w:b/>
        </w:rPr>
      </w:pPr>
    </w:p>
    <w:p w14:paraId="30C0EC89" w14:textId="77777777" w:rsidR="00976D9E" w:rsidRDefault="00976D9E" w:rsidP="00976D9E">
      <w:pPr>
        <w:tabs>
          <w:tab w:val="center" w:pos="5112"/>
          <w:tab w:val="left" w:pos="7187"/>
        </w:tabs>
        <w:rPr>
          <w:b/>
        </w:rPr>
      </w:pPr>
    </w:p>
    <w:p w14:paraId="078E0375" w14:textId="77777777" w:rsidR="00976D9E" w:rsidRDefault="00976D9E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4CBCF19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0E6AF06" w14:textId="77777777" w:rsidR="00976D9E" w:rsidRDefault="00976D9E" w:rsidP="00976D9E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table named ‘Staff’ with the following descriptions:</w:t>
      </w:r>
    </w:p>
    <w:p w14:paraId="7CD5235C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  <w:r w:rsidRPr="00E571CF">
        <w:rPr>
          <w:rFonts w:ascii="Times New Roman" w:hAnsi="Times New Roman"/>
          <w:bCs/>
          <w:sz w:val="24"/>
          <w:szCs w:val="24"/>
        </w:rPr>
        <w:t>(</w:t>
      </w:r>
      <w:proofErr w:type="gramStart"/>
      <w:r>
        <w:rPr>
          <w:rFonts w:ascii="Times New Roman" w:hAnsi="Times New Roman"/>
          <w:b/>
          <w:sz w:val="24"/>
          <w:szCs w:val="24"/>
        </w:rPr>
        <w:t>create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table</w:t>
      </w:r>
      <w:r w:rsidRPr="00E571CF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like, or</w:t>
      </w:r>
      <w:r w:rsidRPr="00611221">
        <w:rPr>
          <w:rFonts w:ascii="Times New Roman" w:hAnsi="Times New Roman"/>
          <w:b/>
          <w:sz w:val="24"/>
          <w:szCs w:val="24"/>
        </w:rPr>
        <w:t>)</w:t>
      </w:r>
    </w:p>
    <w:p w14:paraId="17BA8ABE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530"/>
        <w:gridCol w:w="990"/>
        <w:gridCol w:w="5490"/>
      </w:tblGrid>
      <w:tr w:rsidR="00976D9E" w14:paraId="1369803D" w14:textId="77777777" w:rsidTr="00976D9E">
        <w:trPr>
          <w:trHeight w:val="20"/>
        </w:trPr>
        <w:tc>
          <w:tcPr>
            <w:tcW w:w="1890" w:type="dxa"/>
            <w:vAlign w:val="center"/>
          </w:tcPr>
          <w:p w14:paraId="6A695A7C" w14:textId="77777777" w:rsidR="00976D9E" w:rsidRPr="00650E38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50E3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530" w:type="dxa"/>
            <w:vAlign w:val="center"/>
          </w:tcPr>
          <w:p w14:paraId="66C1417A" w14:textId="77777777" w:rsidR="00976D9E" w:rsidRPr="00650E38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50E3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0" w:type="dxa"/>
            <w:vAlign w:val="center"/>
          </w:tcPr>
          <w:p w14:paraId="1EF9DDE2" w14:textId="77777777" w:rsidR="00976D9E" w:rsidRPr="00650E38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50E38">
              <w:rPr>
                <w:rFonts w:ascii="Times New Roman" w:hAnsi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5490" w:type="dxa"/>
            <w:vAlign w:val="center"/>
          </w:tcPr>
          <w:p w14:paraId="72C1E48A" w14:textId="77777777" w:rsidR="00976D9E" w:rsidRPr="00650E38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50E3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976D9E" w14:paraId="59A64C9C" w14:textId="77777777" w:rsidTr="00976D9E">
        <w:trPr>
          <w:trHeight w:val="20"/>
        </w:trPr>
        <w:tc>
          <w:tcPr>
            <w:tcW w:w="1890" w:type="dxa"/>
            <w:vAlign w:val="center"/>
          </w:tcPr>
          <w:p w14:paraId="5169729C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1530" w:type="dxa"/>
            <w:vAlign w:val="center"/>
          </w:tcPr>
          <w:p w14:paraId="555EAB54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990" w:type="dxa"/>
            <w:vAlign w:val="center"/>
          </w:tcPr>
          <w:p w14:paraId="2BDF9B7F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90" w:type="dxa"/>
            <w:vAlign w:val="center"/>
          </w:tcPr>
          <w:p w14:paraId="3C5D12C8" w14:textId="6541321D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key. And must start with</w:t>
            </w:r>
            <w:r w:rsidR="009836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‘ST’ and followed by 3 digits of number. Example: </w:t>
            </w:r>
            <w:r w:rsidRPr="00682774">
              <w:rPr>
                <w:rFonts w:ascii="Times New Roman" w:hAnsi="Times New Roman"/>
                <w:b/>
                <w:bCs/>
                <w:sz w:val="24"/>
                <w:szCs w:val="24"/>
              </w:rPr>
              <w:t>ST001</w:t>
            </w:r>
          </w:p>
        </w:tc>
      </w:tr>
      <w:tr w:rsidR="00976D9E" w14:paraId="30EF726A" w14:textId="77777777" w:rsidTr="00976D9E">
        <w:trPr>
          <w:trHeight w:val="20"/>
        </w:trPr>
        <w:tc>
          <w:tcPr>
            <w:tcW w:w="1890" w:type="dxa"/>
            <w:vAlign w:val="center"/>
          </w:tcPr>
          <w:p w14:paraId="5BD5E139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StaffName</w:t>
            </w:r>
            <w:proofErr w:type="spellEnd"/>
          </w:p>
        </w:tc>
        <w:tc>
          <w:tcPr>
            <w:tcW w:w="1530" w:type="dxa"/>
            <w:vAlign w:val="center"/>
          </w:tcPr>
          <w:p w14:paraId="372E3EC5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vAlign w:val="center"/>
          </w:tcPr>
          <w:p w14:paraId="042AD719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5490" w:type="dxa"/>
            <w:vAlign w:val="center"/>
          </w:tcPr>
          <w:p w14:paraId="7A8A9127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Cannot be empty</w:t>
            </w:r>
          </w:p>
        </w:tc>
      </w:tr>
      <w:tr w:rsidR="00976D9E" w14:paraId="335F7504" w14:textId="77777777" w:rsidTr="00976D9E">
        <w:trPr>
          <w:trHeight w:val="20"/>
        </w:trPr>
        <w:tc>
          <w:tcPr>
            <w:tcW w:w="1890" w:type="dxa"/>
            <w:vAlign w:val="center"/>
          </w:tcPr>
          <w:p w14:paraId="6D05200D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StaffGender</w:t>
            </w:r>
          </w:p>
        </w:tc>
        <w:tc>
          <w:tcPr>
            <w:tcW w:w="1530" w:type="dxa"/>
            <w:vAlign w:val="center"/>
          </w:tcPr>
          <w:p w14:paraId="78AB80DD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vAlign w:val="center"/>
          </w:tcPr>
          <w:p w14:paraId="667B9F16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490" w:type="dxa"/>
            <w:vAlign w:val="center"/>
          </w:tcPr>
          <w:p w14:paraId="2F92F220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Cannot be empty. And StaffGender must be ‘</w:t>
            </w:r>
            <w:r w:rsidRPr="009D0F18">
              <w:rPr>
                <w:rFonts w:ascii="Times New Roman" w:hAnsi="Times New Roman"/>
                <w:b/>
                <w:bCs/>
                <w:sz w:val="24"/>
                <w:szCs w:val="24"/>
              </w:rPr>
              <w:t>Male</w:t>
            </w:r>
            <w:r>
              <w:rPr>
                <w:rFonts w:ascii="Times New Roman" w:hAnsi="Times New Roman"/>
                <w:sz w:val="24"/>
                <w:szCs w:val="24"/>
              </w:rPr>
              <w:t>’ or ‘</w:t>
            </w:r>
            <w:r w:rsidRPr="009D0F18">
              <w:rPr>
                <w:rFonts w:ascii="Times New Roman" w:hAnsi="Times New Roman"/>
                <w:b/>
                <w:bCs/>
                <w:sz w:val="24"/>
                <w:szCs w:val="24"/>
              </w:rPr>
              <w:t>Female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</w:p>
        </w:tc>
      </w:tr>
      <w:tr w:rsidR="00976D9E" w14:paraId="7F0EE832" w14:textId="77777777" w:rsidTr="00976D9E">
        <w:trPr>
          <w:trHeight w:val="20"/>
        </w:trPr>
        <w:tc>
          <w:tcPr>
            <w:tcW w:w="1890" w:type="dxa"/>
            <w:vAlign w:val="center"/>
          </w:tcPr>
          <w:p w14:paraId="7018E78D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StaffSalary</w:t>
            </w:r>
            <w:proofErr w:type="spellEnd"/>
          </w:p>
        </w:tc>
        <w:tc>
          <w:tcPr>
            <w:tcW w:w="1530" w:type="dxa"/>
            <w:vAlign w:val="center"/>
          </w:tcPr>
          <w:p w14:paraId="067808E8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  <w:vAlign w:val="center"/>
          </w:tcPr>
          <w:p w14:paraId="45FA6959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vAlign w:val="center"/>
          </w:tcPr>
          <w:p w14:paraId="32A85699" w14:textId="77777777" w:rsidR="00976D9E" w:rsidRDefault="00976D9E" w:rsidP="0076198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Cannot be empty</w:t>
            </w:r>
          </w:p>
        </w:tc>
      </w:tr>
    </w:tbl>
    <w:p w14:paraId="79EEC457" w14:textId="77777777" w:rsidR="00976D9E" w:rsidRPr="00611221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14:paraId="57EF3950" w14:textId="31476A35" w:rsidR="00976D9E" w:rsidRPr="00B77B0B" w:rsidRDefault="00976D9E" w:rsidP="00976D9E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5E25B5">
        <w:rPr>
          <w:rFonts w:ascii="Times New Roman" w:hAnsi="Times New Roman"/>
          <w:sz w:val="24"/>
          <w:szCs w:val="24"/>
        </w:rPr>
        <w:t xml:space="preserve">Add a new column on </w:t>
      </w:r>
      <w:r w:rsidRPr="005E25B5">
        <w:rPr>
          <w:rFonts w:ascii="Times New Roman" w:hAnsi="Times New Roman"/>
          <w:b/>
          <w:sz w:val="24"/>
          <w:szCs w:val="24"/>
        </w:rPr>
        <w:t xml:space="preserve">Exchange </w:t>
      </w:r>
      <w:r w:rsidRPr="005E25B5">
        <w:rPr>
          <w:rFonts w:ascii="Times New Roman" w:hAnsi="Times New Roman"/>
          <w:bCs/>
          <w:sz w:val="24"/>
          <w:szCs w:val="24"/>
        </w:rPr>
        <w:t>table</w:t>
      </w:r>
      <w:r w:rsidRPr="005E25B5">
        <w:rPr>
          <w:rFonts w:ascii="Times New Roman" w:hAnsi="Times New Roman"/>
          <w:b/>
          <w:sz w:val="24"/>
          <w:szCs w:val="24"/>
        </w:rPr>
        <w:t xml:space="preserve"> </w:t>
      </w:r>
      <w:r w:rsidRPr="005E25B5">
        <w:rPr>
          <w:rFonts w:ascii="Times New Roman" w:hAnsi="Times New Roman"/>
          <w:sz w:val="24"/>
          <w:szCs w:val="24"/>
        </w:rPr>
        <w:t xml:space="preserve">named </w:t>
      </w:r>
      <w:proofErr w:type="spellStart"/>
      <w:r w:rsidRPr="005E25B5">
        <w:rPr>
          <w:rFonts w:ascii="Times New Roman" w:hAnsi="Times New Roman"/>
          <w:b/>
          <w:bCs/>
          <w:sz w:val="24"/>
          <w:szCs w:val="24"/>
        </w:rPr>
        <w:t>ExchangeWebsite</w:t>
      </w:r>
      <w:proofErr w:type="spellEnd"/>
      <w:r w:rsidRPr="005E25B5">
        <w:rPr>
          <w:rFonts w:ascii="Times New Roman" w:hAnsi="Times New Roman"/>
          <w:b/>
          <w:sz w:val="24"/>
          <w:szCs w:val="24"/>
        </w:rPr>
        <w:t xml:space="preserve"> </w:t>
      </w:r>
      <w:r w:rsidRPr="005E25B5">
        <w:rPr>
          <w:rFonts w:ascii="Times New Roman" w:hAnsi="Times New Roman"/>
          <w:sz w:val="24"/>
          <w:szCs w:val="24"/>
        </w:rPr>
        <w:t xml:space="preserve">with </w:t>
      </w:r>
      <w:proofErr w:type="gramStart"/>
      <w:r w:rsidR="00360A74">
        <w:rPr>
          <w:rFonts w:ascii="Times New Roman" w:hAnsi="Times New Roman"/>
          <w:b/>
          <w:bCs/>
          <w:sz w:val="24"/>
          <w:szCs w:val="24"/>
        </w:rPr>
        <w:t>varchar</w:t>
      </w:r>
      <w:r w:rsidR="00360A74" w:rsidRPr="009551CE">
        <w:rPr>
          <w:rFonts w:ascii="Times New Roman" w:hAnsi="Times New Roman"/>
          <w:sz w:val="24"/>
          <w:szCs w:val="24"/>
        </w:rPr>
        <w:t>(</w:t>
      </w:r>
      <w:proofErr w:type="gramEnd"/>
      <w:r w:rsidRPr="005E25B5">
        <w:rPr>
          <w:rFonts w:ascii="Times New Roman" w:hAnsi="Times New Roman"/>
          <w:b/>
          <w:bCs/>
          <w:sz w:val="24"/>
          <w:szCs w:val="24"/>
        </w:rPr>
        <w:t>75</w:t>
      </w:r>
      <w:r w:rsidRPr="009551CE">
        <w:rPr>
          <w:rFonts w:ascii="Times New Roman" w:hAnsi="Times New Roman"/>
          <w:sz w:val="24"/>
          <w:szCs w:val="24"/>
        </w:rPr>
        <w:t>)</w:t>
      </w:r>
      <w:r w:rsidRPr="005E25B5">
        <w:rPr>
          <w:rFonts w:ascii="Times New Roman" w:hAnsi="Times New Roman"/>
          <w:sz w:val="24"/>
          <w:szCs w:val="24"/>
        </w:rPr>
        <w:t xml:space="preserve"> data type</w:t>
      </w:r>
      <w:r>
        <w:rPr>
          <w:rFonts w:ascii="Times New Roman" w:hAnsi="Times New Roman"/>
          <w:sz w:val="24"/>
          <w:szCs w:val="24"/>
        </w:rPr>
        <w:t>. Then a</w:t>
      </w:r>
      <w:r w:rsidRPr="005E25B5">
        <w:rPr>
          <w:rFonts w:ascii="Times New Roman" w:hAnsi="Times New Roman"/>
          <w:sz w:val="24"/>
          <w:szCs w:val="24"/>
        </w:rPr>
        <w:t xml:space="preserve">dd a constraint on </w:t>
      </w:r>
      <w:r w:rsidRPr="005E25B5">
        <w:rPr>
          <w:rFonts w:ascii="Times New Roman" w:hAnsi="Times New Roman"/>
          <w:b/>
          <w:bCs/>
          <w:sz w:val="24"/>
          <w:szCs w:val="24"/>
        </w:rPr>
        <w:t>Exchange</w:t>
      </w:r>
      <w:r w:rsidRPr="005E25B5">
        <w:rPr>
          <w:rFonts w:ascii="Times New Roman" w:hAnsi="Times New Roman"/>
          <w:sz w:val="24"/>
          <w:szCs w:val="24"/>
        </w:rPr>
        <w:t xml:space="preserve"> table to validate that </w:t>
      </w:r>
      <w:proofErr w:type="spellStart"/>
      <w:r w:rsidRPr="005E25B5">
        <w:rPr>
          <w:rFonts w:ascii="Times New Roman" w:hAnsi="Times New Roman"/>
          <w:b/>
          <w:bCs/>
          <w:sz w:val="24"/>
          <w:szCs w:val="24"/>
        </w:rPr>
        <w:t>ExchangeWebsite</w:t>
      </w:r>
      <w:proofErr w:type="spellEnd"/>
      <w:r w:rsidRPr="005E25B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length must between </w:t>
      </w:r>
      <w:r w:rsidRPr="00B77B0B">
        <w:rPr>
          <w:rFonts w:ascii="Times New Roman" w:hAnsi="Times New Roman"/>
          <w:b/>
          <w:bCs/>
          <w:sz w:val="24"/>
          <w:szCs w:val="24"/>
        </w:rPr>
        <w:t xml:space="preserve">10 </w:t>
      </w:r>
      <w:r>
        <w:rPr>
          <w:rFonts w:ascii="Times New Roman" w:hAnsi="Times New Roman"/>
          <w:b/>
          <w:bCs/>
          <w:sz w:val="24"/>
          <w:szCs w:val="24"/>
        </w:rPr>
        <w:t>and</w:t>
      </w:r>
      <w:r w:rsidRPr="00B77B0B">
        <w:rPr>
          <w:rFonts w:ascii="Times New Roman" w:hAnsi="Times New Roman"/>
          <w:b/>
          <w:bCs/>
          <w:sz w:val="24"/>
          <w:szCs w:val="24"/>
        </w:rPr>
        <w:t xml:space="preserve"> 75</w:t>
      </w:r>
      <w:r w:rsidRPr="00690901">
        <w:rPr>
          <w:rFonts w:ascii="Times New Roman" w:hAnsi="Times New Roman"/>
          <w:sz w:val="24"/>
          <w:szCs w:val="24"/>
        </w:rPr>
        <w:t>.</w:t>
      </w:r>
    </w:p>
    <w:p w14:paraId="0F7687B5" w14:textId="77777777" w:rsidR="00976D9E" w:rsidRPr="005E25B5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  <w:r w:rsidRPr="005E25B5">
        <w:rPr>
          <w:rFonts w:ascii="Times New Roman" w:hAnsi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/>
          <w:b/>
          <w:sz w:val="24"/>
          <w:szCs w:val="24"/>
        </w:rPr>
        <w:t>a</w:t>
      </w:r>
      <w:r w:rsidRPr="005E25B5">
        <w:rPr>
          <w:rFonts w:ascii="Times New Roman" w:hAnsi="Times New Roman"/>
          <w:b/>
          <w:sz w:val="24"/>
          <w:szCs w:val="24"/>
        </w:rPr>
        <w:t>lter</w:t>
      </w:r>
      <w:proofErr w:type="gramEnd"/>
      <w:r w:rsidRPr="005E25B5">
        <w:rPr>
          <w:rFonts w:ascii="Times New Roman" w:hAnsi="Times New Roman"/>
          <w:b/>
          <w:sz w:val="24"/>
          <w:szCs w:val="24"/>
        </w:rPr>
        <w:t xml:space="preserve"> table, </w:t>
      </w:r>
      <w:r>
        <w:rPr>
          <w:rFonts w:ascii="Times New Roman" w:hAnsi="Times New Roman"/>
          <w:b/>
          <w:sz w:val="24"/>
          <w:szCs w:val="24"/>
        </w:rPr>
        <w:t>a</w:t>
      </w:r>
      <w:r w:rsidRPr="005E25B5">
        <w:rPr>
          <w:rFonts w:ascii="Times New Roman" w:hAnsi="Times New Roman"/>
          <w:b/>
          <w:sz w:val="24"/>
          <w:szCs w:val="24"/>
        </w:rPr>
        <w:t xml:space="preserve">dd, </w:t>
      </w:r>
      <w:r>
        <w:rPr>
          <w:rFonts w:ascii="Times New Roman" w:hAnsi="Times New Roman"/>
          <w:b/>
          <w:sz w:val="24"/>
          <w:szCs w:val="24"/>
        </w:rPr>
        <w:t xml:space="preserve">add constraint, </w:t>
      </w:r>
      <w:proofErr w:type="spellStart"/>
      <w:r>
        <w:rPr>
          <w:rFonts w:ascii="Times New Roman" w:hAnsi="Times New Roman"/>
          <w:b/>
          <w:sz w:val="24"/>
          <w:szCs w:val="24"/>
        </w:rPr>
        <w:t>len</w:t>
      </w:r>
      <w:proofErr w:type="spellEnd"/>
      <w:r>
        <w:rPr>
          <w:rFonts w:ascii="Times New Roman" w:hAnsi="Times New Roman"/>
          <w:b/>
          <w:sz w:val="24"/>
          <w:szCs w:val="24"/>
        </w:rPr>
        <w:t>, between</w:t>
      </w:r>
      <w:r w:rsidRPr="005E25B5">
        <w:rPr>
          <w:rFonts w:ascii="Times New Roman" w:hAnsi="Times New Roman"/>
          <w:b/>
          <w:sz w:val="24"/>
          <w:szCs w:val="24"/>
        </w:rPr>
        <w:t>)</w:t>
      </w:r>
    </w:p>
    <w:p w14:paraId="5140F5D5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noProof/>
          <w:sz w:val="24"/>
          <w:szCs w:val="24"/>
        </w:rPr>
      </w:pPr>
    </w:p>
    <w:p w14:paraId="4423C65E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F095F56" wp14:editId="359B4C4C">
            <wp:extent cx="5225415" cy="1371600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DE3C2" w14:textId="77777777" w:rsidR="00976D9E" w:rsidRPr="00611221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14:paraId="17975AA0" w14:textId="2D5DA960" w:rsidR="00976D9E" w:rsidRDefault="00976D9E" w:rsidP="00976D9E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these data into </w:t>
      </w:r>
      <w:r w:rsidR="00360A74">
        <w:rPr>
          <w:rFonts w:ascii="Times New Roman" w:hAnsi="Times New Roman"/>
          <w:b/>
          <w:sz w:val="24"/>
          <w:szCs w:val="24"/>
        </w:rPr>
        <w:t xml:space="preserve">Customer </w:t>
      </w:r>
      <w:r w:rsidR="00360A74">
        <w:rPr>
          <w:rFonts w:ascii="Times New Roman" w:hAnsi="Times New Roman"/>
          <w:sz w:val="24"/>
          <w:szCs w:val="24"/>
        </w:rPr>
        <w:t>table:</w:t>
      </w:r>
    </w:p>
    <w:p w14:paraId="247C7B1A" w14:textId="487D917F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  <w:r w:rsidRPr="00611221">
        <w:rPr>
          <w:rFonts w:ascii="Times New Roman" w:hAnsi="Times New Roman"/>
          <w:b/>
          <w:sz w:val="24"/>
          <w:szCs w:val="24"/>
        </w:rPr>
        <w:t>(Insert)</w:t>
      </w:r>
    </w:p>
    <w:p w14:paraId="14438EFB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14:paraId="26457EAC" w14:textId="12C1FB39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  <w:r w:rsidRPr="00B15AC6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BF1A1BC" wp14:editId="7FD69677">
            <wp:extent cx="1684606" cy="166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4402" cy="16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623E" w14:textId="77777777" w:rsidR="00976D9E" w:rsidRDefault="00976D9E">
      <w:pPr>
        <w:spacing w:after="200" w:line="276" w:lineRule="auto"/>
        <w:rPr>
          <w:rFonts w:eastAsia="Calibri"/>
          <w:b/>
          <w:lang w:eastAsia="en-US"/>
        </w:rPr>
      </w:pPr>
      <w:r>
        <w:rPr>
          <w:b/>
        </w:rPr>
        <w:br w:type="page"/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3260"/>
        <w:gridCol w:w="1985"/>
        <w:gridCol w:w="1701"/>
      </w:tblGrid>
      <w:tr w:rsidR="00976D9E" w:rsidRPr="00AC233C" w14:paraId="66164415" w14:textId="77777777" w:rsidTr="00976D9E">
        <w:trPr>
          <w:trHeight w:val="197"/>
        </w:trPr>
        <w:tc>
          <w:tcPr>
            <w:tcW w:w="1560" w:type="dxa"/>
            <w:shd w:val="clear" w:color="auto" w:fill="auto"/>
          </w:tcPr>
          <w:p w14:paraId="252A11D9" w14:textId="77777777" w:rsidR="00976D9E" w:rsidRPr="00AC233C" w:rsidRDefault="00976D9E" w:rsidP="00761987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  <w:sz w:val="22"/>
                <w:szCs w:val="22"/>
              </w:rPr>
              <w:lastRenderedPageBreak/>
              <w:t>CustomerId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59FB7963" w14:textId="77777777" w:rsidR="00976D9E" w:rsidRPr="00AC233C" w:rsidRDefault="00976D9E" w:rsidP="00761987">
            <w:pPr>
              <w:contextualSpacing/>
              <w:jc w:val="center"/>
              <w:rPr>
                <w:b/>
              </w:rPr>
            </w:pPr>
            <w:r w:rsidRPr="00AC233C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260" w:type="dxa"/>
            <w:shd w:val="clear" w:color="auto" w:fill="auto"/>
          </w:tcPr>
          <w:p w14:paraId="1F6CB6B7" w14:textId="77777777" w:rsidR="00976D9E" w:rsidRPr="00AC233C" w:rsidRDefault="00976D9E" w:rsidP="00761987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  <w:sz w:val="22"/>
                <w:szCs w:val="22"/>
              </w:rPr>
              <w:t>Customer</w:t>
            </w:r>
            <w:r w:rsidRPr="00AC233C">
              <w:rPr>
                <w:b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8AA459A" w14:textId="77777777" w:rsidR="00976D9E" w:rsidRPr="00AC233C" w:rsidRDefault="00976D9E" w:rsidP="00761987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  <w:sz w:val="22"/>
                <w:szCs w:val="22"/>
              </w:rPr>
              <w:t>CustomerGender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3CE47D" w14:textId="77777777" w:rsidR="00976D9E" w:rsidRPr="00AC233C" w:rsidRDefault="00976D9E" w:rsidP="00761987">
            <w:pPr>
              <w:contextualSpacing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Phone</w:t>
            </w:r>
          </w:p>
        </w:tc>
      </w:tr>
      <w:tr w:rsidR="00976D9E" w:rsidRPr="00AC233C" w14:paraId="1C863D0A" w14:textId="77777777" w:rsidTr="00976D9E">
        <w:trPr>
          <w:trHeight w:val="221"/>
        </w:trPr>
        <w:tc>
          <w:tcPr>
            <w:tcW w:w="1560" w:type="dxa"/>
            <w:shd w:val="clear" w:color="auto" w:fill="auto"/>
          </w:tcPr>
          <w:p w14:paraId="7F3ECE10" w14:textId="77777777" w:rsidR="00976D9E" w:rsidRPr="004C57AE" w:rsidRDefault="00976D9E" w:rsidP="00761987">
            <w:pPr>
              <w:contextualSpacing/>
              <w:jc w:val="center"/>
            </w:pPr>
            <w:r>
              <w:rPr>
                <w:sz w:val="22"/>
                <w:szCs w:val="22"/>
              </w:rPr>
              <w:t>CU006</w:t>
            </w:r>
          </w:p>
        </w:tc>
        <w:tc>
          <w:tcPr>
            <w:tcW w:w="1417" w:type="dxa"/>
            <w:shd w:val="clear" w:color="auto" w:fill="auto"/>
          </w:tcPr>
          <w:p w14:paraId="2774465B" w14:textId="77777777" w:rsidR="00976D9E" w:rsidRPr="004C57AE" w:rsidRDefault="00976D9E" w:rsidP="00761987">
            <w:pPr>
              <w:contextualSpacing/>
              <w:jc w:val="center"/>
            </w:pPr>
            <w:r>
              <w:rPr>
                <w:sz w:val="22"/>
                <w:szCs w:val="22"/>
              </w:rPr>
              <w:t>Elon Musk</w:t>
            </w:r>
          </w:p>
        </w:tc>
        <w:tc>
          <w:tcPr>
            <w:tcW w:w="3260" w:type="dxa"/>
            <w:shd w:val="clear" w:color="auto" w:fill="auto"/>
          </w:tcPr>
          <w:p w14:paraId="32BBE55B" w14:textId="77777777" w:rsidR="00976D9E" w:rsidRPr="004C57AE" w:rsidRDefault="00976D9E" w:rsidP="00761987">
            <w:pPr>
              <w:contextualSpacing/>
              <w:jc w:val="center"/>
            </w:pPr>
            <w:proofErr w:type="spellStart"/>
            <w:r>
              <w:rPr>
                <w:sz w:val="22"/>
                <w:szCs w:val="22"/>
              </w:rPr>
              <w:t>Jl</w:t>
            </w:r>
            <w:proofErr w:type="spellEnd"/>
            <w:r>
              <w:rPr>
                <w:sz w:val="22"/>
                <w:szCs w:val="22"/>
              </w:rPr>
              <w:t xml:space="preserve"> Raya </w:t>
            </w:r>
            <w:proofErr w:type="spellStart"/>
            <w:r>
              <w:rPr>
                <w:sz w:val="22"/>
                <w:szCs w:val="22"/>
              </w:rPr>
              <w:t>Serpong</w:t>
            </w:r>
            <w:proofErr w:type="spellEnd"/>
            <w:r>
              <w:rPr>
                <w:sz w:val="22"/>
                <w:szCs w:val="22"/>
              </w:rPr>
              <w:t xml:space="preserve"> No. 3, </w:t>
            </w:r>
            <w:proofErr w:type="spellStart"/>
            <w:r>
              <w:rPr>
                <w:sz w:val="22"/>
                <w:szCs w:val="22"/>
              </w:rPr>
              <w:t>Serpong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D5A94CB" w14:textId="77777777" w:rsidR="00976D9E" w:rsidRPr="004C57AE" w:rsidRDefault="00976D9E" w:rsidP="00761987">
            <w:pPr>
              <w:contextualSpacing/>
              <w:jc w:val="center"/>
            </w:pPr>
            <w:r>
              <w:rPr>
                <w:sz w:val="22"/>
                <w:szCs w:val="22"/>
              </w:rPr>
              <w:t>Male</w:t>
            </w:r>
          </w:p>
        </w:tc>
        <w:tc>
          <w:tcPr>
            <w:tcW w:w="1701" w:type="dxa"/>
            <w:shd w:val="clear" w:color="auto" w:fill="auto"/>
          </w:tcPr>
          <w:p w14:paraId="470B2D8D" w14:textId="77777777" w:rsidR="00976D9E" w:rsidRPr="000A20D3" w:rsidRDefault="00976D9E" w:rsidP="0076198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08181183333</w:t>
            </w:r>
          </w:p>
          <w:p w14:paraId="12DF532A" w14:textId="77777777" w:rsidR="00976D9E" w:rsidRPr="004C57AE" w:rsidRDefault="00976D9E" w:rsidP="0076198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</w:p>
        </w:tc>
      </w:tr>
    </w:tbl>
    <w:p w14:paraId="64E066BF" w14:textId="77777777" w:rsidR="00976D9E" w:rsidRPr="00611221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14:paraId="0FD29D7C" w14:textId="77777777" w:rsidR="00976D9E" w:rsidRPr="00C10FC6" w:rsidRDefault="00976D9E" w:rsidP="00976D9E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b/>
          <w:sz w:val="24"/>
          <w:szCs w:val="24"/>
        </w:rPr>
      </w:pPr>
      <w:r w:rsidRPr="00440BCC">
        <w:rPr>
          <w:rFonts w:ascii="Times New Roman" w:hAnsi="Times New Roman"/>
          <w:sz w:val="24"/>
          <w:szCs w:val="24"/>
        </w:rPr>
        <w:t xml:space="preserve">Display </w:t>
      </w:r>
      <w:proofErr w:type="spellStart"/>
      <w:r w:rsidRPr="00440BCC">
        <w:rPr>
          <w:rFonts w:ascii="Times New Roman" w:hAnsi="Times New Roman"/>
          <w:sz w:val="24"/>
          <w:szCs w:val="24"/>
        </w:rPr>
        <w:t>CustomerId</w:t>
      </w:r>
      <w:proofErr w:type="spellEnd"/>
      <w:r w:rsidRPr="00440BC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0BCC">
        <w:rPr>
          <w:rFonts w:ascii="Times New Roman" w:hAnsi="Times New Roman"/>
          <w:sz w:val="24"/>
          <w:szCs w:val="24"/>
        </w:rPr>
        <w:t>CryptoId</w:t>
      </w:r>
      <w:proofErr w:type="spellEnd"/>
      <w:r w:rsidRPr="00440BCC">
        <w:rPr>
          <w:rFonts w:ascii="Times New Roman" w:hAnsi="Times New Roman"/>
          <w:sz w:val="24"/>
          <w:szCs w:val="24"/>
        </w:rPr>
        <w:t>, Amount,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440BCC">
        <w:rPr>
          <w:rFonts w:ascii="Times New Roman" w:hAnsi="Times New Roman"/>
          <w:sz w:val="24"/>
          <w:szCs w:val="24"/>
        </w:rPr>
        <w:t xml:space="preserve"> Price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0BCC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every</w:t>
      </w:r>
      <w:r w:rsidRPr="00440BCC">
        <w:rPr>
          <w:rFonts w:ascii="Times New Roman" w:hAnsi="Times New Roman"/>
          <w:sz w:val="24"/>
          <w:szCs w:val="24"/>
        </w:rPr>
        <w:t xml:space="preserve"> transaction that occurs on </w:t>
      </w:r>
      <w:r w:rsidRPr="006E2DB4">
        <w:rPr>
          <w:rFonts w:ascii="Times New Roman" w:hAnsi="Times New Roman"/>
          <w:sz w:val="24"/>
          <w:szCs w:val="24"/>
        </w:rPr>
        <w:t>odd</w:t>
      </w:r>
      <w:r w:rsidRPr="00440BCC">
        <w:rPr>
          <w:rFonts w:ascii="Times New Roman" w:hAnsi="Times New Roman"/>
          <w:sz w:val="24"/>
          <w:szCs w:val="24"/>
        </w:rPr>
        <w:t xml:space="preserve"> months</w:t>
      </w:r>
      <w:r>
        <w:rPr>
          <w:rFonts w:ascii="Times New Roman" w:hAnsi="Times New Roman"/>
          <w:sz w:val="24"/>
          <w:szCs w:val="24"/>
        </w:rPr>
        <w:t>.</w:t>
      </w:r>
    </w:p>
    <w:p w14:paraId="1DF04756" w14:textId="77777777" w:rsidR="00976D9E" w:rsidRPr="00440BCC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  <w:r w:rsidRPr="00440BCC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Month</w:t>
      </w:r>
      <w:r w:rsidRPr="00440BCC">
        <w:rPr>
          <w:rFonts w:ascii="Times New Roman" w:hAnsi="Times New Roman"/>
          <w:b/>
          <w:sz w:val="24"/>
          <w:szCs w:val="24"/>
        </w:rPr>
        <w:t>)</w:t>
      </w:r>
    </w:p>
    <w:p w14:paraId="25ED64F1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noProof/>
          <w:sz w:val="24"/>
          <w:szCs w:val="24"/>
        </w:rPr>
      </w:pPr>
    </w:p>
    <w:p w14:paraId="1F463BF5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C66883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32BF510" wp14:editId="18653411">
            <wp:extent cx="2600688" cy="1543265"/>
            <wp:effectExtent l="19050" t="1905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6E7A4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14:paraId="40A15CEA" w14:textId="77777777" w:rsidR="00976D9E" w:rsidRPr="00611221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14:paraId="09764AC9" w14:textId="77777777" w:rsidR="00976D9E" w:rsidRPr="00C66883" w:rsidRDefault="00976D9E" w:rsidP="00976D9E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  <w:szCs w:val="24"/>
        </w:rPr>
      </w:pPr>
      <w:r w:rsidRPr="00C66883">
        <w:rPr>
          <w:rFonts w:ascii="Times New Roman" w:hAnsi="Times New Roman"/>
          <w:sz w:val="24"/>
          <w:szCs w:val="24"/>
        </w:rPr>
        <w:t xml:space="preserve">Update </w:t>
      </w:r>
      <w:proofErr w:type="spellStart"/>
      <w:r w:rsidRPr="00C66883">
        <w:rPr>
          <w:rFonts w:ascii="Times New Roman" w:hAnsi="Times New Roman"/>
          <w:sz w:val="24"/>
          <w:szCs w:val="24"/>
        </w:rPr>
        <w:t>CustomerPhone</w:t>
      </w:r>
      <w:proofErr w:type="spellEnd"/>
      <w:r w:rsidRPr="00C66883">
        <w:rPr>
          <w:rFonts w:ascii="Times New Roman" w:hAnsi="Times New Roman"/>
          <w:sz w:val="24"/>
          <w:szCs w:val="24"/>
        </w:rPr>
        <w:t xml:space="preserve"> from </w:t>
      </w:r>
      <w:r w:rsidRPr="00C66883">
        <w:rPr>
          <w:rFonts w:ascii="Times New Roman" w:hAnsi="Times New Roman"/>
          <w:b/>
          <w:sz w:val="24"/>
          <w:szCs w:val="24"/>
        </w:rPr>
        <w:t xml:space="preserve">Customer </w:t>
      </w:r>
      <w:r w:rsidRPr="00C66883">
        <w:rPr>
          <w:rFonts w:ascii="Times New Roman" w:hAnsi="Times New Roman"/>
          <w:sz w:val="24"/>
          <w:szCs w:val="24"/>
        </w:rPr>
        <w:t xml:space="preserve">table for every </w:t>
      </w:r>
      <w:r>
        <w:rPr>
          <w:rFonts w:ascii="Times New Roman" w:hAnsi="Times New Roman"/>
          <w:sz w:val="24"/>
          <w:szCs w:val="24"/>
        </w:rPr>
        <w:t>cu</w:t>
      </w:r>
      <w:r w:rsidRPr="00C66883">
        <w:rPr>
          <w:rFonts w:ascii="Times New Roman" w:hAnsi="Times New Roman"/>
          <w:sz w:val="24"/>
          <w:szCs w:val="24"/>
        </w:rPr>
        <w:t xml:space="preserve">stomer who has done transaction on </w:t>
      </w:r>
      <w:r w:rsidRPr="00B77B0B">
        <w:rPr>
          <w:rFonts w:ascii="Times New Roman" w:hAnsi="Times New Roman"/>
          <w:b/>
          <w:bCs/>
          <w:sz w:val="24"/>
          <w:szCs w:val="24"/>
        </w:rPr>
        <w:t>4</w:t>
      </w:r>
      <w:r w:rsidRPr="00B77B0B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C66883">
        <w:rPr>
          <w:rFonts w:ascii="Times New Roman" w:hAnsi="Times New Roman"/>
        </w:rPr>
        <w:t xml:space="preserve"> day </w:t>
      </w:r>
      <w:r w:rsidRPr="00C66883">
        <w:rPr>
          <w:rFonts w:ascii="Times New Roman" w:hAnsi="Times New Roman"/>
          <w:b/>
        </w:rPr>
        <w:t>into</w:t>
      </w:r>
      <w:r w:rsidRPr="00C66883">
        <w:rPr>
          <w:rFonts w:ascii="Times New Roman" w:hAnsi="Times New Roman"/>
        </w:rPr>
        <w:t xml:space="preserve"> ‘08185313713’.</w:t>
      </w:r>
    </w:p>
    <w:p w14:paraId="1A1FC954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  <w:r w:rsidRPr="00C746C2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Update</w:t>
      </w:r>
      <w:r w:rsidRPr="00C746C2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Day</w:t>
      </w:r>
      <w:r w:rsidRPr="00C746C2">
        <w:rPr>
          <w:rFonts w:ascii="Times New Roman" w:hAnsi="Times New Roman"/>
          <w:b/>
          <w:sz w:val="24"/>
          <w:szCs w:val="24"/>
        </w:rPr>
        <w:t>)</w:t>
      </w:r>
    </w:p>
    <w:p w14:paraId="507B59DB" w14:textId="77777777" w:rsidR="00976D9E" w:rsidRPr="00C746C2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14:paraId="27330532" w14:textId="55DCEDD9" w:rsidR="00976D9E" w:rsidRDefault="00976D9E" w:rsidP="00785848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042F23">
        <w:rPr>
          <w:rFonts w:ascii="Times New Roman" w:hAnsi="Times New Roman"/>
          <w:b/>
          <w:sz w:val="24"/>
          <w:szCs w:val="24"/>
        </w:rPr>
        <w:t>Before</w:t>
      </w:r>
      <w:r>
        <w:rPr>
          <w:rFonts w:ascii="Times New Roman" w:hAnsi="Times New Roman"/>
          <w:sz w:val="24"/>
          <w:szCs w:val="24"/>
        </w:rPr>
        <w:t xml:space="preserve"> </w:t>
      </w:r>
      <w:r w:rsidR="00360A74">
        <w:rPr>
          <w:rFonts w:ascii="Times New Roman" w:hAnsi="Times New Roman"/>
          <w:sz w:val="24"/>
          <w:szCs w:val="24"/>
        </w:rPr>
        <w:t>update:</w:t>
      </w:r>
    </w:p>
    <w:p w14:paraId="6B5B1273" w14:textId="77777777" w:rsidR="00976D9E" w:rsidRDefault="00976D9E" w:rsidP="00E668EC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2687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D8B2E10" wp14:editId="5F731D5D">
            <wp:extent cx="6492240" cy="1043940"/>
            <wp:effectExtent l="19050" t="1905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FA3F7" w14:textId="77777777" w:rsidR="00976D9E" w:rsidRDefault="00976D9E" w:rsidP="00976D9E">
      <w:pPr>
        <w:pStyle w:val="ListParagraph"/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14:paraId="61A1FAA4" w14:textId="0F9A4C6F" w:rsidR="00976D9E" w:rsidRPr="0032687C" w:rsidRDefault="00976D9E" w:rsidP="00785848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32687C">
        <w:rPr>
          <w:rFonts w:ascii="Times New Roman" w:hAnsi="Times New Roman"/>
          <w:b/>
          <w:sz w:val="24"/>
          <w:szCs w:val="24"/>
        </w:rPr>
        <w:t xml:space="preserve"> </w:t>
      </w:r>
      <w:r w:rsidRPr="00042F23">
        <w:rPr>
          <w:rFonts w:ascii="Times New Roman" w:hAnsi="Times New Roman"/>
          <w:b/>
          <w:sz w:val="24"/>
          <w:szCs w:val="24"/>
        </w:rPr>
        <w:t>After</w:t>
      </w:r>
      <w:r>
        <w:rPr>
          <w:rFonts w:ascii="Times New Roman" w:hAnsi="Times New Roman"/>
          <w:sz w:val="24"/>
          <w:szCs w:val="24"/>
        </w:rPr>
        <w:t xml:space="preserve"> </w:t>
      </w:r>
      <w:r w:rsidR="00360A74">
        <w:rPr>
          <w:rFonts w:ascii="Times New Roman" w:hAnsi="Times New Roman"/>
          <w:sz w:val="24"/>
          <w:szCs w:val="24"/>
        </w:rPr>
        <w:t>update:</w:t>
      </w:r>
      <w:r w:rsidRPr="0032687C">
        <w:rPr>
          <w:rFonts w:ascii="Times New Roman" w:hAnsi="Times New Roman"/>
          <w:sz w:val="24"/>
          <w:szCs w:val="24"/>
        </w:rPr>
        <w:t xml:space="preserve"> </w:t>
      </w:r>
    </w:p>
    <w:p w14:paraId="1E196376" w14:textId="77777777" w:rsidR="00976D9E" w:rsidRPr="00B42DE3" w:rsidRDefault="00976D9E" w:rsidP="00E668E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A54DF" wp14:editId="7ED6D1EA">
            <wp:extent cx="6485255" cy="998855"/>
            <wp:effectExtent l="19050" t="1905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99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3FD1" w14:textId="0E7A9D06" w:rsidR="00BC6DE8" w:rsidRPr="00A32343" w:rsidRDefault="00BC6DE8" w:rsidP="00976D9E">
      <w:pPr>
        <w:tabs>
          <w:tab w:val="left" w:pos="2592"/>
        </w:tabs>
      </w:pPr>
    </w:p>
    <w:sectPr w:rsidR="00BC6DE8" w:rsidRPr="00A32343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3966" w14:textId="77777777" w:rsidR="000202F8" w:rsidRDefault="000202F8" w:rsidP="00273E4A">
      <w:r>
        <w:separator/>
      </w:r>
    </w:p>
  </w:endnote>
  <w:endnote w:type="continuationSeparator" w:id="0">
    <w:p w14:paraId="3560DC8E" w14:textId="77777777" w:rsidR="000202F8" w:rsidRDefault="000202F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D516" w14:textId="77777777" w:rsidR="000202F8" w:rsidRDefault="000202F8" w:rsidP="00273E4A">
      <w:r>
        <w:separator/>
      </w:r>
    </w:p>
  </w:footnote>
  <w:footnote w:type="continuationSeparator" w:id="0">
    <w:p w14:paraId="7D5FCFB1" w14:textId="77777777" w:rsidR="000202F8" w:rsidRDefault="000202F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F30B3E5" w:rsidR="005D0782" w:rsidRDefault="0070411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704110">
            <w:rPr>
              <w:b/>
              <w:sz w:val="20"/>
              <w:lang w:val="id-ID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92B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3789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2F8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5A68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0A74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347A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04110"/>
    <w:rsid w:val="00720962"/>
    <w:rsid w:val="0072245D"/>
    <w:rsid w:val="00737595"/>
    <w:rsid w:val="00785848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6D9E"/>
    <w:rsid w:val="009832E4"/>
    <w:rsid w:val="009836AA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3B61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3445C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42F8"/>
    <w:rsid w:val="00E36B77"/>
    <w:rsid w:val="00E36EA8"/>
    <w:rsid w:val="00E502A7"/>
    <w:rsid w:val="00E642BF"/>
    <w:rsid w:val="00E65EDA"/>
    <w:rsid w:val="00E660C4"/>
    <w:rsid w:val="00E668EC"/>
    <w:rsid w:val="00E83F0C"/>
    <w:rsid w:val="00EB5190"/>
    <w:rsid w:val="00EB7CD4"/>
    <w:rsid w:val="00ED5890"/>
    <w:rsid w:val="00EF17AC"/>
    <w:rsid w:val="00F05389"/>
    <w:rsid w:val="00F22A92"/>
    <w:rsid w:val="00F2595B"/>
    <w:rsid w:val="00F32DFC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76D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19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CLARISSA CHUARDI</cp:lastModifiedBy>
  <cp:revision>12</cp:revision>
  <dcterms:created xsi:type="dcterms:W3CDTF">2021-07-08T07:36:00Z</dcterms:created>
  <dcterms:modified xsi:type="dcterms:W3CDTF">2021-10-25T16:08:00Z</dcterms:modified>
</cp:coreProperties>
</file>